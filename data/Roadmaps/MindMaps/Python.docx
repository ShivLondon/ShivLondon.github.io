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905FA6" w14:textId="77777777" w:rsidR="008E4DF8" w:rsidRPr="00CC509B" w:rsidRDefault="008E4DF8" w:rsidP="000C5FD9">
      <w:pPr>
        <w:pStyle w:val="Title"/>
        <w:spacing w:line="360" w:lineRule="auto"/>
        <w:ind w:left="720" w:firstLine="720"/>
        <w:jc w:val="left"/>
        <w:rPr>
          <w:color w:val="FF0000"/>
        </w:rPr>
      </w:pPr>
      <w:r w:rsidRPr="00CC509B">
        <w:rPr>
          <w:color w:val="FF0000"/>
        </w:rPr>
        <w:t>Mindmap to Learn Python</w:t>
      </w:r>
    </w:p>
    <w:p w14:paraId="76B2271D" w14:textId="77777777" w:rsidR="008E4DF8" w:rsidRPr="00B505CD" w:rsidRDefault="008E4DF8" w:rsidP="000C5FD9">
      <w:pPr>
        <w:pStyle w:val="NormalWeb"/>
        <w:numPr>
          <w:ilvl w:val="0"/>
          <w:numId w:val="15"/>
        </w:numPr>
        <w:spacing w:line="360" w:lineRule="auto"/>
        <w:rPr>
          <w:strike/>
        </w:rPr>
      </w:pPr>
      <w:r w:rsidRPr="00B505CD">
        <w:rPr>
          <w:rStyle w:val="Strong"/>
          <w:strike/>
        </w:rPr>
        <w:t>Introduction to Python</w:t>
      </w:r>
    </w:p>
    <w:p w14:paraId="2B936C23" w14:textId="77777777" w:rsidR="008E4DF8" w:rsidRPr="00B505CD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  <w:rPr>
          <w:strike/>
        </w:rPr>
      </w:pPr>
      <w:r w:rsidRPr="00B505CD">
        <w:rPr>
          <w:rStyle w:val="Strong"/>
          <w:strike/>
        </w:rPr>
        <w:t>Overview</w:t>
      </w:r>
      <w:r w:rsidRPr="00B505CD">
        <w:rPr>
          <w:strike/>
        </w:rPr>
        <w:t>: Python is a high-level, interpreted programming language known for its readability and simplicity. It supports multiple programming paradigms including procedural, object-oriented, and functional programming.</w:t>
      </w:r>
    </w:p>
    <w:p w14:paraId="51A84412" w14:textId="77777777" w:rsidR="008E4DF8" w:rsidRPr="00B505CD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  <w:rPr>
          <w:strike/>
        </w:rPr>
      </w:pPr>
      <w:r w:rsidRPr="00B505CD">
        <w:rPr>
          <w:rStyle w:val="Strong"/>
          <w:strike/>
        </w:rPr>
        <w:t>Installation</w:t>
      </w:r>
      <w:r w:rsidRPr="00B505CD">
        <w:rPr>
          <w:strike/>
        </w:rPr>
        <w:t>: Python can be installed from the official website (python.org). Installation procedures vary by operating system (Windows, macOS, Linux).</w:t>
      </w:r>
    </w:p>
    <w:p w14:paraId="3F4839B6" w14:textId="77777777" w:rsidR="008E4DF8" w:rsidRPr="00B505CD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  <w:rPr>
          <w:strike/>
        </w:rPr>
      </w:pPr>
      <w:r w:rsidRPr="00B505CD">
        <w:rPr>
          <w:rStyle w:val="Strong"/>
          <w:strike/>
        </w:rPr>
        <w:t>IDEs</w:t>
      </w:r>
      <w:r w:rsidRPr="00B505CD">
        <w:rPr>
          <w:strike/>
        </w:rPr>
        <w:t>: Integrated Development Environments (IDEs) for Python include PyCharm, Visual Studio Code, Jupyter Notebook, and more. They provide tools and features that make writing and debugging Python code easier.</w:t>
      </w:r>
    </w:p>
    <w:p w14:paraId="50DAC66B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Basic Concepts</w:t>
      </w:r>
    </w:p>
    <w:p w14:paraId="73FAE5C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Syntax and Semantics</w:t>
      </w:r>
      <w:r>
        <w:t xml:space="preserve">: Python uses </w:t>
      </w:r>
      <w:r w:rsidRPr="00B505CD">
        <w:rPr>
          <w:b/>
          <w:bCs/>
          <w:color w:val="FF0000"/>
        </w:rPr>
        <w:t>indentation</w:t>
      </w:r>
      <w:r w:rsidRPr="00B505CD">
        <w:rPr>
          <w:color w:val="FF0000"/>
        </w:rPr>
        <w:t xml:space="preserve"> </w:t>
      </w:r>
      <w:r>
        <w:t xml:space="preserve">to define </w:t>
      </w:r>
      <w:r w:rsidRPr="00B505CD">
        <w:rPr>
          <w:color w:val="FF0000"/>
        </w:rPr>
        <w:t>blocks of code</w:t>
      </w:r>
      <w:r>
        <w:t xml:space="preserve">. </w:t>
      </w:r>
      <w:r w:rsidRPr="00B505CD">
        <w:rPr>
          <w:b/>
          <w:bCs/>
          <w:color w:val="FF0000"/>
        </w:rPr>
        <w:t>Statements typically end</w:t>
      </w:r>
      <w:r w:rsidRPr="00B505CD">
        <w:rPr>
          <w:color w:val="FF0000"/>
        </w:rPr>
        <w:t xml:space="preserve"> </w:t>
      </w:r>
      <w:r>
        <w:t>at the end of a line. Keywords are case-sensitive.</w:t>
      </w:r>
    </w:p>
    <w:p w14:paraId="7B4D637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Variables and Data Types</w:t>
      </w:r>
      <w:r>
        <w:t>: Variables store data. Common data types include:</w:t>
      </w:r>
    </w:p>
    <w:p w14:paraId="62ED051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int</w:t>
      </w:r>
      <w:r>
        <w:t>: Integer values, e.g., 1, 2, 3.</w:t>
      </w:r>
    </w:p>
    <w:p w14:paraId="39EA681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float</w:t>
      </w:r>
      <w:r>
        <w:t>: Floating-point numbers, e.g., 1.0, 2.5.</w:t>
      </w:r>
    </w:p>
    <w:p w14:paraId="70A79DB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str</w:t>
      </w:r>
      <w:r>
        <w:t>: String of characters, e.g., "Hello".</w:t>
      </w:r>
    </w:p>
    <w:p w14:paraId="695B004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bool</w:t>
      </w:r>
      <w:r>
        <w:t>: Boolean values, True or False.</w:t>
      </w:r>
    </w:p>
    <w:p w14:paraId="63275D1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list</w:t>
      </w:r>
      <w:r>
        <w:t>: Ordered, mutable sequence of values, e.g., [1, 2, 3].</w:t>
      </w:r>
    </w:p>
    <w:p w14:paraId="782A3FD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tuple</w:t>
      </w:r>
      <w:r>
        <w:t>: Ordered, immutable sequence of values, e.g., (1, 2, 3).</w:t>
      </w:r>
    </w:p>
    <w:p w14:paraId="07E1410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set</w:t>
      </w:r>
      <w:r>
        <w:t>: Unordered collection of unique values, e.g., {1, 2, 3}.</w:t>
      </w:r>
    </w:p>
    <w:p w14:paraId="67887C7D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dict</w:t>
      </w:r>
      <w:r>
        <w:t>: Collection of key-value pairs, e.g., {'key1': 'value1', 'key2': 'value2'}.</w:t>
      </w:r>
    </w:p>
    <w:p w14:paraId="7A1CA42B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Operators</w:t>
      </w:r>
      <w:r>
        <w:t>: Symbols that perform operations on variables and values.</w:t>
      </w:r>
    </w:p>
    <w:p w14:paraId="37D300E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Arithmetic</w:t>
      </w:r>
      <w:r>
        <w:t>: +, -, *, /, %, **, //</w:t>
      </w:r>
      <w:r w:rsidR="00B505CD">
        <w:t>(</w:t>
      </w:r>
      <w:r w:rsidR="00B505CD" w:rsidRPr="00B505CD">
        <w:t>integer division operator</w:t>
      </w:r>
      <w:r w:rsidR="00B505CD">
        <w:t>)</w:t>
      </w:r>
      <w:r>
        <w:t>.</w:t>
      </w:r>
    </w:p>
    <w:p w14:paraId="34D589F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Comparison</w:t>
      </w:r>
      <w:r>
        <w:t>: ==, !=, &gt;, &lt;, &gt;=, &lt;=.</w:t>
      </w:r>
    </w:p>
    <w:p w14:paraId="7F1979A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Logical</w:t>
      </w:r>
      <w:r>
        <w:t>: and, or, not.</w:t>
      </w:r>
    </w:p>
    <w:p w14:paraId="0F5BED3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Bitwise</w:t>
      </w:r>
      <w:r>
        <w:t>: &amp;, |, ^, ~, &lt;&lt;, &gt;&gt;.</w:t>
      </w:r>
    </w:p>
    <w:p w14:paraId="54A8BEE2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Assignment</w:t>
      </w:r>
      <w:r>
        <w:t>: =, +=, -=, *=, /=, %=, //=, **=, &amp;=, |=, ^=, &gt;&gt;=, &lt;&lt;=.</w:t>
      </w:r>
    </w:p>
    <w:p w14:paraId="68AFC4C2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Identity</w:t>
      </w:r>
      <w:r>
        <w:t>: is, is not.</w:t>
      </w:r>
    </w:p>
    <w:p w14:paraId="3A1C2C7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Membership</w:t>
      </w:r>
      <w:r>
        <w:t>: in, not in.</w:t>
      </w:r>
    </w:p>
    <w:p w14:paraId="65E24025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Control Flow</w:t>
      </w:r>
    </w:p>
    <w:p w14:paraId="33C3BBC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Conditional Statements</w:t>
      </w:r>
      <w:r>
        <w:t>: Execute different code blocks based on conditions.</w:t>
      </w:r>
    </w:p>
    <w:p w14:paraId="7706E607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if</w:t>
      </w:r>
      <w:r>
        <w:t>: if condition:</w:t>
      </w:r>
    </w:p>
    <w:p w14:paraId="5EB3919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elif</w:t>
      </w:r>
      <w:r>
        <w:t>: elif another_condition:</w:t>
      </w:r>
    </w:p>
    <w:p w14:paraId="29E5B2E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else</w:t>
      </w:r>
      <w:r>
        <w:t>: else:</w:t>
      </w:r>
    </w:p>
    <w:p w14:paraId="6C0D790C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Loops</w:t>
      </w:r>
      <w:r>
        <w:t>: Execute a block of code multiple times.</w:t>
      </w:r>
    </w:p>
    <w:p w14:paraId="5BE9AA7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lastRenderedPageBreak/>
        <w:t>for</w:t>
      </w:r>
      <w:r>
        <w:t>: for item in iterable:</w:t>
      </w:r>
    </w:p>
    <w:p w14:paraId="2E3E2AE5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while</w:t>
      </w:r>
      <w:r>
        <w:t>: while condition:</w:t>
      </w:r>
    </w:p>
    <w:p w14:paraId="2200507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break</w:t>
      </w:r>
      <w:r>
        <w:t>: Exit the loop.</w:t>
      </w:r>
    </w:p>
    <w:p w14:paraId="011C6ED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continue</w:t>
      </w:r>
      <w:r>
        <w:t>: Skip the rest of the current iteration.</w:t>
      </w:r>
    </w:p>
    <w:p w14:paraId="3AD577D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pass</w:t>
      </w:r>
      <w:r>
        <w:t>: Do nothing (placeholder).</w:t>
      </w:r>
    </w:p>
    <w:p w14:paraId="2A623F81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Functions</w:t>
      </w:r>
    </w:p>
    <w:p w14:paraId="162B0E1C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Defining Functions</w:t>
      </w:r>
      <w:r>
        <w:t xml:space="preserve">: Use the </w:t>
      </w:r>
      <w:r>
        <w:rPr>
          <w:rStyle w:val="HTMLCode"/>
          <w:rFonts w:eastAsiaTheme="majorEastAsia"/>
        </w:rPr>
        <w:t>def</w:t>
      </w:r>
      <w:r>
        <w:t xml:space="preserve"> keyword to define a function.</w:t>
      </w:r>
    </w:p>
    <w:p w14:paraId="0CC8FE4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def function_name(parameters): code block.</w:t>
      </w:r>
    </w:p>
    <w:p w14:paraId="15CF7C74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Scope and Lifetime</w:t>
      </w:r>
      <w:r>
        <w:t>: Local variables are accessible only within the function. Global variables are accessible throughout the program.</w:t>
      </w:r>
    </w:p>
    <w:p w14:paraId="53E62A6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Lambda Functions</w:t>
      </w:r>
      <w:r>
        <w:t xml:space="preserve">: Small anonymous functions using the </w:t>
      </w:r>
      <w:r>
        <w:rPr>
          <w:rStyle w:val="HTMLCode"/>
          <w:rFonts w:eastAsiaTheme="majorEastAsia"/>
        </w:rPr>
        <w:t>lambda</w:t>
      </w:r>
      <w:r>
        <w:t xml:space="preserve"> keyword.</w:t>
      </w:r>
    </w:p>
    <w:p w14:paraId="3FF4CCF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lambda arguments: expression.</w:t>
      </w:r>
    </w:p>
    <w:p w14:paraId="2D66FD2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Built-in Functions</w:t>
      </w:r>
      <w:r>
        <w:t xml:space="preserve">: Predefined functions like </w:t>
      </w:r>
      <w:r>
        <w:rPr>
          <w:rStyle w:val="HTMLCode"/>
          <w:rFonts w:eastAsiaTheme="majorEastAsia"/>
        </w:rPr>
        <w:t>len()</w:t>
      </w:r>
      <w:r>
        <w:t xml:space="preserve">, </w:t>
      </w:r>
      <w:r>
        <w:rPr>
          <w:rStyle w:val="HTMLCode"/>
          <w:rFonts w:eastAsiaTheme="majorEastAsia"/>
        </w:rPr>
        <w:t>range()</w:t>
      </w:r>
      <w:r>
        <w:t xml:space="preserve">, </w:t>
      </w:r>
      <w:r>
        <w:rPr>
          <w:rStyle w:val="HTMLCode"/>
          <w:rFonts w:eastAsiaTheme="majorEastAsia"/>
        </w:rPr>
        <w:t>type()</w:t>
      </w:r>
      <w:r>
        <w:t xml:space="preserve">, </w:t>
      </w:r>
      <w:r>
        <w:rPr>
          <w:rStyle w:val="HTMLCode"/>
          <w:rFonts w:eastAsiaTheme="majorEastAsia"/>
        </w:rPr>
        <w:t>print()</w:t>
      </w:r>
      <w:r>
        <w:t xml:space="preserve">, </w:t>
      </w:r>
      <w:r>
        <w:rPr>
          <w:rStyle w:val="HTMLCode"/>
          <w:rFonts w:eastAsiaTheme="majorEastAsia"/>
        </w:rPr>
        <w:t>input()</w:t>
      </w:r>
      <w:r>
        <w:t>.</w:t>
      </w:r>
    </w:p>
    <w:p w14:paraId="6309FB68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Data Structures</w:t>
      </w:r>
    </w:p>
    <w:p w14:paraId="10FEC0DE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Lists</w:t>
      </w:r>
      <w:r>
        <w:t>: Ordered, mutable collections.</w:t>
      </w:r>
    </w:p>
    <w:p w14:paraId="1839B05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Creating: my_list = [1, 2, 3].</w:t>
      </w:r>
    </w:p>
    <w:p w14:paraId="782E82BE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Accessing: my_list[index].</w:t>
      </w:r>
    </w:p>
    <w:p w14:paraId="2B5AB95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Modifying: my_list[index] = new_value.</w:t>
      </w:r>
    </w:p>
    <w:p w14:paraId="52863F3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Slicing: my_list[start:end:step].</w:t>
      </w:r>
    </w:p>
    <w:p w14:paraId="0333E25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Tuples</w:t>
      </w:r>
      <w:r>
        <w:t>: Ordered, immutable collections.</w:t>
      </w:r>
    </w:p>
    <w:p w14:paraId="787E263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Creating: my_tuple = (1, 2, 3).</w:t>
      </w:r>
    </w:p>
    <w:p w14:paraId="1A8E438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Accessing: my_tuple[index].</w:t>
      </w:r>
    </w:p>
    <w:p w14:paraId="5EC0D653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Packing/Unpacking: a, b, c = my_tuple.</w:t>
      </w:r>
    </w:p>
    <w:p w14:paraId="26EB10E9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Sets</w:t>
      </w:r>
      <w:r>
        <w:t>: Unordered collections of unique elements.</w:t>
      </w:r>
    </w:p>
    <w:p w14:paraId="22F47D8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Creating: my_set = {1, 2, 3}.</w:t>
      </w:r>
    </w:p>
    <w:p w14:paraId="1881924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Operations: union, intersection, difference.</w:t>
      </w:r>
    </w:p>
    <w:p w14:paraId="3DD61BB1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Dictionaries</w:t>
      </w:r>
      <w:r>
        <w:t>: Collections of key-value pairs.</w:t>
      </w:r>
    </w:p>
    <w:p w14:paraId="59F123F9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Creating: my_dict = {'key1': 'value1', 'key2': 'value2'}.</w:t>
      </w:r>
    </w:p>
    <w:p w14:paraId="12FDFD0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Accessing: my_dict['key1'].</w:t>
      </w:r>
    </w:p>
    <w:p w14:paraId="34E0826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Modifying: my_dict['key1'] = new_value.</w:t>
      </w:r>
    </w:p>
    <w:p w14:paraId="23F89918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String Manipulation</w:t>
      </w:r>
    </w:p>
    <w:p w14:paraId="1315ED1C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String Methods</w:t>
      </w:r>
      <w:r>
        <w:t>: Methods for modifying strings.</w:t>
      </w:r>
    </w:p>
    <w:p w14:paraId="4B36184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split()</w:t>
      </w:r>
      <w:r>
        <w:t>: Splits a string into a list.</w:t>
      </w:r>
    </w:p>
    <w:p w14:paraId="754E0BB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join()</w:t>
      </w:r>
      <w:r>
        <w:t>: Joins a list into a string.</w:t>
      </w:r>
    </w:p>
    <w:p w14:paraId="4E2581D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replace()</w:t>
      </w:r>
      <w:r>
        <w:t>: Replaces part of a string.</w:t>
      </w:r>
    </w:p>
    <w:p w14:paraId="0FF20A4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format()</w:t>
      </w:r>
      <w:r>
        <w:t>: Formats a string.</w:t>
      </w:r>
    </w:p>
    <w:p w14:paraId="5380964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f-strings</w:t>
      </w:r>
      <w:r>
        <w:t>: Formatted string literals, e.g., f"Hello {name}".</w:t>
      </w:r>
    </w:p>
    <w:p w14:paraId="07126895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lastRenderedPageBreak/>
        <w:t>Regular Expressions</w:t>
      </w:r>
      <w:r>
        <w:t xml:space="preserve">: Using the </w:t>
      </w:r>
      <w:r>
        <w:rPr>
          <w:rStyle w:val="HTMLCode"/>
          <w:rFonts w:eastAsiaTheme="majorEastAsia"/>
        </w:rPr>
        <w:t>re</w:t>
      </w:r>
      <w:r>
        <w:t xml:space="preserve"> module to perform pattern matching.</w:t>
      </w:r>
    </w:p>
    <w:p w14:paraId="6842CB7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import re; re.search(pattern, string).</w:t>
      </w:r>
    </w:p>
    <w:p w14:paraId="65852617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Modules and Packages</w:t>
      </w:r>
    </w:p>
    <w:p w14:paraId="40133C96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Importing Modules</w:t>
      </w:r>
      <w:r>
        <w:t xml:space="preserve">: Use the </w:t>
      </w:r>
      <w:r>
        <w:rPr>
          <w:rStyle w:val="HTMLCode"/>
          <w:rFonts w:eastAsiaTheme="majorEastAsia"/>
        </w:rPr>
        <w:t>import</w:t>
      </w:r>
      <w:r>
        <w:t xml:space="preserve"> statement to bring in external modules.</w:t>
      </w:r>
    </w:p>
    <w:p w14:paraId="3D08267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Examples: import module_name; from module_name import function_name; import module_name as alias.</w:t>
      </w:r>
    </w:p>
    <w:p w14:paraId="7CB8E3F1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Creating Modules</w:t>
      </w:r>
      <w:r>
        <w:t>: Write Python code in a .py file and import it.</w:t>
      </w:r>
    </w:p>
    <w:p w14:paraId="5C0D9BA5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import my_module.</w:t>
      </w:r>
    </w:p>
    <w:p w14:paraId="1118F5F7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Standard Library</w:t>
      </w:r>
      <w:r>
        <w:t xml:space="preserve">: Built-in modules such as </w:t>
      </w:r>
      <w:r>
        <w:rPr>
          <w:rStyle w:val="HTMLCode"/>
          <w:rFonts w:eastAsiaTheme="majorEastAsia"/>
        </w:rPr>
        <w:t>os</w:t>
      </w:r>
      <w:r>
        <w:t xml:space="preserve">, </w:t>
      </w:r>
      <w:r>
        <w:rPr>
          <w:rStyle w:val="HTMLCode"/>
          <w:rFonts w:eastAsiaTheme="majorEastAsia"/>
        </w:rPr>
        <w:t>sys</w:t>
      </w:r>
      <w:r>
        <w:t xml:space="preserve">, </w:t>
      </w:r>
      <w:r>
        <w:rPr>
          <w:rStyle w:val="HTMLCode"/>
          <w:rFonts w:eastAsiaTheme="majorEastAsia"/>
        </w:rPr>
        <w:t>math</w:t>
      </w:r>
      <w:r>
        <w:t xml:space="preserve">, </w:t>
      </w:r>
      <w:r>
        <w:rPr>
          <w:rStyle w:val="HTMLCode"/>
          <w:rFonts w:eastAsiaTheme="majorEastAsia"/>
        </w:rPr>
        <w:t>datetime</w:t>
      </w:r>
      <w:r>
        <w:t xml:space="preserve">, </w:t>
      </w:r>
      <w:r>
        <w:rPr>
          <w:rStyle w:val="HTMLCode"/>
          <w:rFonts w:eastAsiaTheme="majorEastAsia"/>
        </w:rPr>
        <w:t>json</w:t>
      </w:r>
      <w:r>
        <w:t>.</w:t>
      </w:r>
    </w:p>
    <w:p w14:paraId="05A0C339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import os; os.getcwd().</w:t>
      </w:r>
    </w:p>
    <w:p w14:paraId="036E27EB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File Handling</w:t>
      </w:r>
    </w:p>
    <w:p w14:paraId="33FE1D6A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Reading/Writing Files</w:t>
      </w:r>
      <w:r>
        <w:t xml:space="preserve">: Open files using the </w:t>
      </w:r>
      <w:r>
        <w:rPr>
          <w:rStyle w:val="HTMLCode"/>
          <w:rFonts w:eastAsiaTheme="majorEastAsia"/>
        </w:rPr>
        <w:t>open()</w:t>
      </w:r>
      <w:r>
        <w:t xml:space="preserve"> function.</w:t>
      </w:r>
    </w:p>
    <w:p w14:paraId="36BB4A7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Reading: file = open('filename', 'r'); content = file.read(); file.close().</w:t>
      </w:r>
    </w:p>
    <w:p w14:paraId="4A23B036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Writing: file = open('filename', 'w'); file.write(data); file.close().</w:t>
      </w:r>
    </w:p>
    <w:p w14:paraId="562BD551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File Methods</w:t>
      </w:r>
      <w:r>
        <w:t>: Methods to manipulate file content.</w:t>
      </w:r>
    </w:p>
    <w:p w14:paraId="6AA36C2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readline()</w:t>
      </w:r>
      <w:r>
        <w:t>: Reads a single line.</w:t>
      </w:r>
    </w:p>
    <w:p w14:paraId="1A77F07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readlines()</w:t>
      </w:r>
      <w:r>
        <w:t>: Reads all lines into a list.</w:t>
      </w:r>
    </w:p>
    <w:p w14:paraId="06504A0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writelines()</w:t>
      </w:r>
      <w:r>
        <w:t>: Writes a list of lines.</w:t>
      </w:r>
    </w:p>
    <w:p w14:paraId="5135287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seek()</w:t>
      </w:r>
      <w:r>
        <w:t>: Moves the file cursor.</w:t>
      </w:r>
    </w:p>
    <w:p w14:paraId="7F5D4379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rPr>
          <w:rStyle w:val="HTMLCode"/>
          <w:rFonts w:eastAsiaTheme="majorEastAsia"/>
        </w:rPr>
        <w:t>tell()</w:t>
      </w:r>
      <w:r>
        <w:t>: Returns the file cursor position.</w:t>
      </w:r>
    </w:p>
    <w:p w14:paraId="37F283A6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Error and Exception Handling</w:t>
      </w:r>
    </w:p>
    <w:p w14:paraId="6DB15989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Try, Except Blocks</w:t>
      </w:r>
      <w:r>
        <w:t>: Handle exceptions to prevent crashes.</w:t>
      </w:r>
    </w:p>
    <w:p w14:paraId="47C4BBA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try: code block; except ExceptionType: handle error.</w:t>
      </w:r>
    </w:p>
    <w:p w14:paraId="615EE7AD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Finally and Else</w:t>
      </w:r>
      <w:r>
        <w:t>: Execute code after try/except, regardless of outcome.</w:t>
      </w:r>
    </w:p>
    <w:p w14:paraId="10EAD009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Finally: Code that always executes.</w:t>
      </w:r>
    </w:p>
    <w:p w14:paraId="1B3BAA3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Else: Code that executes if no exceptions occur.</w:t>
      </w:r>
    </w:p>
    <w:p w14:paraId="5AFE85C7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Custom Exceptions</w:t>
      </w:r>
      <w:r>
        <w:t>: Create user-defined exceptions.</w:t>
      </w:r>
    </w:p>
    <w:p w14:paraId="715F162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class CustomError(Exception): pass.</w:t>
      </w:r>
    </w:p>
    <w:p w14:paraId="67E1E7D4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Object-Oriented Programming (OOP)</w:t>
      </w:r>
    </w:p>
    <w:p w14:paraId="60878E0D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Classes and Objects</w:t>
      </w:r>
      <w:r>
        <w:t>: Define and use classes and objects.</w:t>
      </w:r>
    </w:p>
    <w:p w14:paraId="4B6160FD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 xml:space="preserve">Example: class MyClass: def </w:t>
      </w:r>
      <w:r>
        <w:rPr>
          <w:rStyle w:val="Strong"/>
        </w:rPr>
        <w:t>init</w:t>
      </w:r>
      <w:r>
        <w:t>(self, value): self.value = value.</w:t>
      </w:r>
    </w:p>
    <w:p w14:paraId="71D2A2B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Attributes and Methods</w:t>
      </w:r>
      <w:r>
        <w:t>: Define instance variables and functions within a class.</w:t>
      </w:r>
    </w:p>
    <w:p w14:paraId="38B8903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Instance variables: self.variable.</w:t>
      </w:r>
    </w:p>
    <w:p w14:paraId="1B82142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Methods: def method(self): code block.</w:t>
      </w:r>
    </w:p>
    <w:p w14:paraId="684C0B8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Inheritance</w:t>
      </w:r>
      <w:r>
        <w:t>: Create subclasses from parent classes.</w:t>
      </w:r>
    </w:p>
    <w:p w14:paraId="4862774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class SubClass(ParentClass): pass.</w:t>
      </w:r>
    </w:p>
    <w:p w14:paraId="0486E51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Polymorphism</w:t>
      </w:r>
      <w:r>
        <w:t>: Use methods from different classes through the same interface.</w:t>
      </w:r>
    </w:p>
    <w:p w14:paraId="460E83D5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Method overriding: Redefine a method in a subclass.</w:t>
      </w:r>
    </w:p>
    <w:p w14:paraId="35E4673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lastRenderedPageBreak/>
        <w:t xml:space="preserve">Magic methods: Special methods like </w:t>
      </w:r>
      <w:r>
        <w:rPr>
          <w:rStyle w:val="HTMLCode"/>
          <w:rFonts w:eastAsiaTheme="majorEastAsia"/>
        </w:rPr>
        <w:t>__init__()</w:t>
      </w:r>
      <w:r>
        <w:t xml:space="preserve">, </w:t>
      </w:r>
      <w:r>
        <w:rPr>
          <w:rStyle w:val="HTMLCode"/>
          <w:rFonts w:eastAsiaTheme="majorEastAsia"/>
        </w:rPr>
        <w:t>__str__()</w:t>
      </w:r>
      <w:r>
        <w:t>.</w:t>
      </w:r>
    </w:p>
    <w:p w14:paraId="16592F0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Encapsulation</w:t>
      </w:r>
      <w:r>
        <w:t>: Restrict access to data.</w:t>
      </w:r>
    </w:p>
    <w:p w14:paraId="766D1AC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Private members: __private_variable.</w:t>
      </w:r>
    </w:p>
    <w:p w14:paraId="52A8D68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Protected members: _protected_variable.</w:t>
      </w:r>
    </w:p>
    <w:p w14:paraId="3239CBBC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Advanced Topics</w:t>
      </w:r>
    </w:p>
    <w:p w14:paraId="6E49BFF7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Decorators</w:t>
      </w:r>
      <w:r>
        <w:t>: Functions that modify the behavior of other functions.</w:t>
      </w:r>
    </w:p>
    <w:p w14:paraId="1E564A50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@decorator def function(): code block.</w:t>
      </w:r>
    </w:p>
    <w:p w14:paraId="6F6DA1F9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Generators</w:t>
      </w:r>
      <w:r>
        <w:t>: Functions that return an iterable set of items one at a time.</w:t>
      </w:r>
    </w:p>
    <w:p w14:paraId="5BEBAF2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def generator(): yield item.</w:t>
      </w:r>
    </w:p>
    <w:p w14:paraId="7BABB2B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Context Managers</w:t>
      </w:r>
      <w:r>
        <w:t xml:space="preserve">: </w:t>
      </w:r>
      <w:r w:rsidRPr="0046655B">
        <w:rPr>
          <w:highlight w:val="yellow"/>
        </w:rPr>
        <w:t xml:space="preserve">Manage resources with the </w:t>
      </w:r>
      <w:r w:rsidRPr="0046655B">
        <w:rPr>
          <w:rStyle w:val="HTMLCode"/>
          <w:rFonts w:eastAsiaTheme="majorEastAsia"/>
          <w:highlight w:val="yellow"/>
        </w:rPr>
        <w:t>with</w:t>
      </w:r>
      <w:r w:rsidRPr="0046655B">
        <w:rPr>
          <w:highlight w:val="yellow"/>
        </w:rPr>
        <w:t xml:space="preserve"> statement.</w:t>
      </w:r>
    </w:p>
    <w:p w14:paraId="04F37212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with open('filename', 'r') as file: content = file.read().</w:t>
      </w:r>
    </w:p>
    <w:p w14:paraId="0A6BC561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Concurrency</w:t>
      </w:r>
      <w:r>
        <w:t>: Run multiple threads or processes.</w:t>
      </w:r>
    </w:p>
    <w:p w14:paraId="637FCD7D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threading: Manage threads.</w:t>
      </w:r>
    </w:p>
    <w:p w14:paraId="38FB178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multiprocessing: Manage processes.</w:t>
      </w:r>
    </w:p>
    <w:p w14:paraId="13C2EEE3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asyncio: Asynchronous I/O operations.</w:t>
      </w:r>
    </w:p>
    <w:p w14:paraId="38534791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Web Development</w:t>
      </w:r>
    </w:p>
    <w:p w14:paraId="6DED5BFE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Flask/Django</w:t>
      </w:r>
      <w:r>
        <w:t>: Frameworks for building web applications.</w:t>
      </w:r>
    </w:p>
    <w:p w14:paraId="45EF02B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Flask: Lightweight framework.</w:t>
      </w:r>
    </w:p>
    <w:p w14:paraId="7D478EB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Django: Full-featured framework.</w:t>
      </w:r>
    </w:p>
    <w:p w14:paraId="3D3B5F85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APIs</w:t>
      </w:r>
      <w:r>
        <w:t>: Create and consume RESTful APIs.</w:t>
      </w:r>
    </w:p>
    <w:p w14:paraId="29CC4503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Flask: @app.route('/endpoint', methods=['GET', 'POST']).</w:t>
      </w:r>
    </w:p>
    <w:p w14:paraId="1C8059C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requests library: import requests; response = requests.get(url).</w:t>
      </w:r>
    </w:p>
    <w:p w14:paraId="03022C40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Data Science and Machine Learning</w:t>
      </w:r>
    </w:p>
    <w:p w14:paraId="056842C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Libraries</w:t>
      </w:r>
      <w:r>
        <w:t>: Popular libraries for data manipulation and analysis.</w:t>
      </w:r>
    </w:p>
    <w:p w14:paraId="0BD5C61A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NumPy: Array operations.</w:t>
      </w:r>
    </w:p>
    <w:p w14:paraId="231D91B5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pandas: DataFrame manipulation.</w:t>
      </w:r>
    </w:p>
    <w:p w14:paraId="406B9CC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Matplotlib: Data visualization.</w:t>
      </w:r>
    </w:p>
    <w:p w14:paraId="7B6B0FD1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SciPy: Scientific computing.</w:t>
      </w:r>
    </w:p>
    <w:p w14:paraId="554AB504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scikit-learn: Machine learning algorithms.</w:t>
      </w:r>
    </w:p>
    <w:p w14:paraId="2E0F5077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Data Analysis</w:t>
      </w:r>
      <w:r>
        <w:t>: Load, manipulate, and visualize data.</w:t>
      </w:r>
    </w:p>
    <w:p w14:paraId="1C8EC24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import pandas as pd; df = pd.read_csv('file.csv').</w:t>
      </w:r>
    </w:p>
    <w:p w14:paraId="2BC081A7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Machine Learning</w:t>
      </w:r>
      <w:r>
        <w:t>: Train and evaluate models.</w:t>
      </w:r>
    </w:p>
    <w:p w14:paraId="133AA54F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from sklearn.model_selection import train_test_split; model.fit(X_train, y_train).</w:t>
      </w:r>
    </w:p>
    <w:p w14:paraId="4BE47FAC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Testing</w:t>
      </w:r>
    </w:p>
    <w:p w14:paraId="1802B743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Unit Testing</w:t>
      </w:r>
      <w:r>
        <w:t>: Write and run tests to ensure code correctness.</w:t>
      </w:r>
    </w:p>
    <w:p w14:paraId="3B3D4DA5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unittest: import unittest; class TestClass(unittest.TestCase): pass.</w:t>
      </w:r>
    </w:p>
    <w:p w14:paraId="39D897A5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Test Automation</w:t>
      </w:r>
      <w:r>
        <w:t>: Use frameworks for automated testing.</w:t>
      </w:r>
    </w:p>
    <w:p w14:paraId="453E7393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lastRenderedPageBreak/>
        <w:t>pytest: import pytest; def test_function(): assert condition.</w:t>
      </w:r>
    </w:p>
    <w:p w14:paraId="07E4B80E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Mocking: Simulate objects and behaviors.</w:t>
      </w:r>
    </w:p>
    <w:p w14:paraId="6C75A8E8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Version Control</w:t>
      </w:r>
    </w:p>
    <w:p w14:paraId="78DDB27B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Git</w:t>
      </w:r>
      <w:r>
        <w:t>: Track changes to code and collaborate with others.</w:t>
      </w:r>
    </w:p>
    <w:p w14:paraId="6C150F9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Basic commands: git init, git add, git commit, git push, git pull.</w:t>
      </w:r>
    </w:p>
    <w:p w14:paraId="7F041E3F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GitHub</w:t>
      </w:r>
      <w:r>
        <w:t>: Host repositories and collaborate on code.</w:t>
      </w:r>
    </w:p>
    <w:p w14:paraId="5C09439B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Features: Pull requests, issues, branches.</w:t>
      </w:r>
    </w:p>
    <w:p w14:paraId="6A7380BA" w14:textId="77777777" w:rsidR="008E4DF8" w:rsidRDefault="008E4DF8" w:rsidP="000C5FD9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Best Practices</w:t>
      </w:r>
    </w:p>
    <w:p w14:paraId="6C1E3D3A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Code Style</w:t>
      </w:r>
      <w:r>
        <w:t xml:space="preserve">: Follow </w:t>
      </w:r>
      <w:r w:rsidRPr="00532296">
        <w:rPr>
          <w:highlight w:val="yellow"/>
        </w:rPr>
        <w:t>PEP 8 guidelines</w:t>
      </w:r>
      <w:r>
        <w:t xml:space="preserve"> for writing readable and consistent code.</w:t>
      </w:r>
    </w:p>
    <w:p w14:paraId="5F1FDC3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Use 4 spaces for indentation.</w:t>
      </w:r>
    </w:p>
    <w:p w14:paraId="64503DD0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Documentation</w:t>
      </w:r>
      <w:r>
        <w:t>: Use docstrings and comments to document code.</w:t>
      </w:r>
    </w:p>
    <w:p w14:paraId="75603CDC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Example: """This function does X."""</w:t>
      </w:r>
    </w:p>
    <w:p w14:paraId="080BBE22" w14:textId="77777777" w:rsidR="008E4DF8" w:rsidRDefault="008E4DF8" w:rsidP="000C5FD9">
      <w:pPr>
        <w:numPr>
          <w:ilvl w:val="1"/>
          <w:numId w:val="15"/>
        </w:numPr>
        <w:spacing w:before="100" w:beforeAutospacing="1" w:after="100" w:afterAutospacing="1" w:line="360" w:lineRule="auto"/>
      </w:pPr>
      <w:r>
        <w:rPr>
          <w:rStyle w:val="Strong"/>
        </w:rPr>
        <w:t>Refactoring</w:t>
      </w:r>
      <w:r>
        <w:t>: Improve code quality without changing its functionality.</w:t>
      </w:r>
    </w:p>
    <w:p w14:paraId="4589DBB8" w14:textId="77777777" w:rsidR="008E4DF8" w:rsidRDefault="008E4DF8" w:rsidP="000C5FD9">
      <w:pPr>
        <w:numPr>
          <w:ilvl w:val="2"/>
          <w:numId w:val="15"/>
        </w:numPr>
        <w:spacing w:before="100" w:beforeAutospacing="1" w:after="100" w:afterAutospacing="1" w:line="360" w:lineRule="auto"/>
      </w:pPr>
      <w:r>
        <w:t>Techniques: Extract methods, rename variables, simplify logic.</w:t>
      </w:r>
    </w:p>
    <w:p w14:paraId="54BEF29E" w14:textId="77777777" w:rsidR="008E4DF8" w:rsidRPr="00E07BF0" w:rsidRDefault="008E4DF8" w:rsidP="000C5FD9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</w:rPr>
      </w:pPr>
    </w:p>
    <w:p w14:paraId="3C6E69E5" w14:textId="77777777" w:rsidR="008859ED" w:rsidRDefault="008859ED" w:rsidP="000C5FD9">
      <w:pPr>
        <w:spacing w:line="360" w:lineRule="auto"/>
      </w:pPr>
    </w:p>
    <w:sectPr w:rsidR="008859ED" w:rsidSect="003D0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F0280" w14:textId="77777777" w:rsidR="0016455E" w:rsidRDefault="0016455E" w:rsidP="008E4DF8">
      <w:pPr>
        <w:spacing w:after="0" w:line="240" w:lineRule="auto"/>
      </w:pPr>
      <w:r>
        <w:separator/>
      </w:r>
    </w:p>
  </w:endnote>
  <w:endnote w:type="continuationSeparator" w:id="0">
    <w:p w14:paraId="0B1DC0F0" w14:textId="77777777" w:rsidR="0016455E" w:rsidRDefault="0016455E" w:rsidP="008E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683336"/>
      <w:docPartObj>
        <w:docPartGallery w:val="Page Numbers (Bottom of Page)"/>
        <w:docPartUnique/>
      </w:docPartObj>
    </w:sdtPr>
    <w:sdtContent>
      <w:p w14:paraId="7562BA47" w14:textId="77777777" w:rsidR="00811A63" w:rsidRDefault="00811A63" w:rsidP="00EE1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912835" w14:textId="77777777" w:rsidR="008E4DF8" w:rsidRDefault="008E4DF8" w:rsidP="00811A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338140"/>
      <w:docPartObj>
        <w:docPartGallery w:val="Page Numbers (Bottom of Page)"/>
        <w:docPartUnique/>
      </w:docPartObj>
    </w:sdtPr>
    <w:sdtContent>
      <w:p w14:paraId="5D5CF913" w14:textId="77777777" w:rsidR="00811A63" w:rsidRDefault="00811A63" w:rsidP="00EE1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CC4629" w14:textId="77777777" w:rsidR="008E4DF8" w:rsidRDefault="008E4DF8" w:rsidP="00811A6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D9A2" w14:textId="77777777" w:rsidR="008E4DF8" w:rsidRDefault="008E4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AFCE" w14:textId="77777777" w:rsidR="0016455E" w:rsidRDefault="0016455E" w:rsidP="008E4DF8">
      <w:pPr>
        <w:spacing w:after="0" w:line="240" w:lineRule="auto"/>
      </w:pPr>
      <w:r>
        <w:separator/>
      </w:r>
    </w:p>
  </w:footnote>
  <w:footnote w:type="continuationSeparator" w:id="0">
    <w:p w14:paraId="49997C06" w14:textId="77777777" w:rsidR="0016455E" w:rsidRDefault="0016455E" w:rsidP="008E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3E2E" w14:textId="77777777" w:rsidR="008E4DF8" w:rsidRDefault="008E4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4FC3" w14:textId="77777777" w:rsidR="008E4DF8" w:rsidRDefault="008E4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F6A9" w14:textId="77777777" w:rsidR="008E4DF8" w:rsidRDefault="008E4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C12"/>
    <w:multiLevelType w:val="multilevel"/>
    <w:tmpl w:val="DFC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4DB"/>
    <w:multiLevelType w:val="multilevel"/>
    <w:tmpl w:val="3BD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D74"/>
    <w:multiLevelType w:val="multilevel"/>
    <w:tmpl w:val="341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165A9"/>
    <w:multiLevelType w:val="multilevel"/>
    <w:tmpl w:val="35F693BA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D644C"/>
    <w:multiLevelType w:val="multilevel"/>
    <w:tmpl w:val="1DE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E4CC4"/>
    <w:multiLevelType w:val="multilevel"/>
    <w:tmpl w:val="6B5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3F49"/>
    <w:multiLevelType w:val="multilevel"/>
    <w:tmpl w:val="1EEE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37110"/>
    <w:multiLevelType w:val="multilevel"/>
    <w:tmpl w:val="AC3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6E6B"/>
    <w:multiLevelType w:val="multilevel"/>
    <w:tmpl w:val="8B9A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C284B"/>
    <w:multiLevelType w:val="multilevel"/>
    <w:tmpl w:val="07EA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207F0"/>
    <w:multiLevelType w:val="multilevel"/>
    <w:tmpl w:val="4FF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EC0"/>
    <w:multiLevelType w:val="multilevel"/>
    <w:tmpl w:val="3CA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538D5"/>
    <w:multiLevelType w:val="multilevel"/>
    <w:tmpl w:val="005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E72FD"/>
    <w:multiLevelType w:val="multilevel"/>
    <w:tmpl w:val="337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178A7"/>
    <w:multiLevelType w:val="multilevel"/>
    <w:tmpl w:val="D50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F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C00000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50978">
    <w:abstractNumId w:val="7"/>
  </w:num>
  <w:num w:numId="2" w16cid:durableId="322439597">
    <w:abstractNumId w:val="1"/>
  </w:num>
  <w:num w:numId="3" w16cid:durableId="1824084711">
    <w:abstractNumId w:val="13"/>
  </w:num>
  <w:num w:numId="4" w16cid:durableId="979456364">
    <w:abstractNumId w:val="4"/>
  </w:num>
  <w:num w:numId="5" w16cid:durableId="396055747">
    <w:abstractNumId w:val="10"/>
  </w:num>
  <w:num w:numId="6" w16cid:durableId="427694489">
    <w:abstractNumId w:val="2"/>
  </w:num>
  <w:num w:numId="7" w16cid:durableId="259264581">
    <w:abstractNumId w:val="6"/>
  </w:num>
  <w:num w:numId="8" w16cid:durableId="710809692">
    <w:abstractNumId w:val="12"/>
  </w:num>
  <w:num w:numId="9" w16cid:durableId="112216001">
    <w:abstractNumId w:val="5"/>
  </w:num>
  <w:num w:numId="10" w16cid:durableId="1893610854">
    <w:abstractNumId w:val="0"/>
  </w:num>
  <w:num w:numId="11" w16cid:durableId="1815414696">
    <w:abstractNumId w:val="9"/>
  </w:num>
  <w:num w:numId="12" w16cid:durableId="1511943563">
    <w:abstractNumId w:val="11"/>
  </w:num>
  <w:num w:numId="13" w16cid:durableId="1141654517">
    <w:abstractNumId w:val="8"/>
  </w:num>
  <w:num w:numId="14" w16cid:durableId="1607301341">
    <w:abstractNumId w:val="3"/>
  </w:num>
  <w:num w:numId="15" w16cid:durableId="1546018259">
    <w:abstractNumId w:val="14"/>
  </w:num>
  <w:num w:numId="16" w16cid:durableId="9920242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FD"/>
    <w:rsid w:val="00017A53"/>
    <w:rsid w:val="00083819"/>
    <w:rsid w:val="000C5FD9"/>
    <w:rsid w:val="0016455E"/>
    <w:rsid w:val="001737CC"/>
    <w:rsid w:val="002216E8"/>
    <w:rsid w:val="003D0BF7"/>
    <w:rsid w:val="0046655B"/>
    <w:rsid w:val="004A656C"/>
    <w:rsid w:val="00532296"/>
    <w:rsid w:val="005A3064"/>
    <w:rsid w:val="00811A63"/>
    <w:rsid w:val="00816B93"/>
    <w:rsid w:val="00817A52"/>
    <w:rsid w:val="008859ED"/>
    <w:rsid w:val="008E4DF8"/>
    <w:rsid w:val="00933726"/>
    <w:rsid w:val="00B505CD"/>
    <w:rsid w:val="00B8246F"/>
    <w:rsid w:val="00C86EBD"/>
    <w:rsid w:val="00CB34AB"/>
    <w:rsid w:val="00CC509B"/>
    <w:rsid w:val="00CE427F"/>
    <w:rsid w:val="00E07BF0"/>
    <w:rsid w:val="00E630FD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D276"/>
  <w15:chartTrackingRefBased/>
  <w15:docId w15:val="{F4AF272D-434B-C348-8FFC-0E8B118F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F8"/>
  </w:style>
  <w:style w:type="paragraph" w:styleId="Heading1">
    <w:name w:val="heading 1"/>
    <w:basedOn w:val="Normal"/>
    <w:next w:val="Normal"/>
    <w:link w:val="Heading1Char"/>
    <w:uiPriority w:val="9"/>
    <w:qFormat/>
    <w:rsid w:val="008E4DF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F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F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F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F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F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F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F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F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F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DF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F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F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F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F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F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F8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4DF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4DF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F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4DF8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E4D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4DF8"/>
    <w:rPr>
      <w:i/>
      <w:iCs/>
    </w:rPr>
  </w:style>
  <w:style w:type="paragraph" w:styleId="ListParagraph">
    <w:name w:val="List Paragraph"/>
    <w:basedOn w:val="Normal"/>
    <w:uiPriority w:val="34"/>
    <w:qFormat/>
    <w:rsid w:val="008E4DF8"/>
    <w:pPr>
      <w:ind w:left="720"/>
      <w:contextualSpacing/>
    </w:pPr>
  </w:style>
  <w:style w:type="character" w:styleId="IntenseEmphasis">
    <w:name w:val="Intense Emphasis"/>
    <w:uiPriority w:val="21"/>
    <w:qFormat/>
    <w:rsid w:val="008E4DF8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F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F8"/>
    <w:rPr>
      <w:caps/>
      <w:color w:val="823B0B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8E4DF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Strong">
    <w:name w:val="Strong"/>
    <w:uiPriority w:val="22"/>
    <w:qFormat/>
    <w:rsid w:val="008E4DF8"/>
    <w:rPr>
      <w:b/>
      <w:bCs/>
      <w:color w:val="C45911" w:themeColor="accent2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B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07B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8E4DF8"/>
    <w:rPr>
      <w:cap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DF8"/>
    <w:rPr>
      <w:caps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8E4D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DF8"/>
  </w:style>
  <w:style w:type="character" w:styleId="SubtleEmphasis">
    <w:name w:val="Subtle Emphasis"/>
    <w:uiPriority w:val="19"/>
    <w:qFormat/>
    <w:rsid w:val="008E4DF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E4DF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4DF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DF8"/>
    <w:pPr>
      <w:outlineLvl w:val="9"/>
    </w:pPr>
  </w:style>
  <w:style w:type="paragraph" w:styleId="Revision">
    <w:name w:val="Revision"/>
    <w:hidden/>
    <w:uiPriority w:val="99"/>
    <w:semiHidden/>
    <w:rsid w:val="008E4DF8"/>
    <w:pPr>
      <w:spacing w:after="0" w:line="240" w:lineRule="auto"/>
    </w:pPr>
  </w:style>
  <w:style w:type="paragraph" w:customStyle="1" w:styleId="PersonalName">
    <w:name w:val="Personal Name"/>
    <w:basedOn w:val="Title"/>
    <w:rsid w:val="008E4DF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E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F8"/>
  </w:style>
  <w:style w:type="paragraph" w:styleId="Footer">
    <w:name w:val="footer"/>
    <w:basedOn w:val="Normal"/>
    <w:link w:val="FooterChar"/>
    <w:uiPriority w:val="99"/>
    <w:unhideWhenUsed/>
    <w:rsid w:val="008E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F8"/>
  </w:style>
  <w:style w:type="character" w:styleId="PageNumber">
    <w:name w:val="page number"/>
    <w:basedOn w:val="DefaultParagraphFont"/>
    <w:uiPriority w:val="99"/>
    <w:semiHidden/>
    <w:unhideWhenUsed/>
    <w:rsid w:val="0081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ocuments/Workspace/ShivLondon.github.io/data/Roadmaps/MindMaps/Template%20-%20Word_-_Mindmap_to_Learn_Python.dotx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97ACC4-EE94-E445-99A8-2CD306E7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Word_-_Mindmap_to_Learn_Python.dotx</Template>
  <TotalTime>0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 Swami</cp:lastModifiedBy>
  <cp:revision>1</cp:revision>
  <cp:lastPrinted>2024-05-24T21:30:00Z</cp:lastPrinted>
  <dcterms:created xsi:type="dcterms:W3CDTF">2024-05-25T18:06:00Z</dcterms:created>
  <dcterms:modified xsi:type="dcterms:W3CDTF">2024-05-25T18:06:00Z</dcterms:modified>
</cp:coreProperties>
</file>